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3A" w:rsidRDefault="002D4399" w:rsidP="002D4399">
      <w:pPr>
        <w:pStyle w:val="Heading1"/>
        <w:rPr>
          <w:rStyle w:val="IntenseReference"/>
        </w:rPr>
      </w:pPr>
      <w:r>
        <w:rPr>
          <w:rStyle w:val="IntenseReference"/>
        </w:rPr>
        <w:t>MapleStory NPC scripting document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#b = Blue color text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#c[itemid]# Shows how many [itemid] the player has in their inventory.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#d = Purple text.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#e = Bold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#f[imagelocation]# - Shows an image inside the .wz files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#g = Green text.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#h # - Shows the name of the player.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#i&lt;Itemid&gt;:# = Shows item image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#k = Black color text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#l - Selection close.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#m[mapid]# - Shows the name of the map.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#n = Normal text (removes bold).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#o[mobid]# - Shows the name of the mob.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#p[npcid]# - Shows the name of the NPC.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#q[skillid]# - Shows the name of the skill.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#r = Red text.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#s[skillid]# - Shows the image of the skill.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#t&lt;Itemid&gt;# = Shows item image</w:t>
      </w:r>
    </w:p>
    <w:p w:rsidR="002D4399" w:rsidRDefault="002D4399" w:rsidP="002D4399">
      <w:pPr>
        <w:pStyle w:val="ListParagraph"/>
        <w:numPr>
          <w:ilvl w:val="0"/>
          <w:numId w:val="1"/>
        </w:numPr>
      </w:pPr>
      <w:r>
        <w:t>#h0# = Shows character name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#v[itemid]# - Shows a picture of the item.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#x - Returns "0%" (need more information on this).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#z[itemid]# - Shows the name of the item.</w:t>
      </w:r>
    </w:p>
    <w:p w:rsidR="002D4399" w:rsidRDefault="002D4399" w:rsidP="002D4399"/>
    <w:p w:rsidR="002D4399" w:rsidRDefault="002D4399" w:rsidP="002D4399">
      <w:pPr>
        <w:pStyle w:val="ListParagraph"/>
        <w:numPr>
          <w:ilvl w:val="0"/>
          <w:numId w:val="2"/>
        </w:numPr>
      </w:pPr>
      <w:r>
        <w:t>#B[%]# - Shows a 'progress' bar.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#F[imagelocation]# - Shows an image inside the .wz files.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#L[number]# Selection open.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\r\n - Moves down a line.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\r = Return Carriage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\n = New Line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 xml:space="preserve">\t = Tab (4 spaces) </w:t>
      </w:r>
    </w:p>
    <w:p w:rsidR="002D4399" w:rsidRDefault="002D4399" w:rsidP="002D4399">
      <w:pPr>
        <w:pStyle w:val="ListParagraph"/>
        <w:numPr>
          <w:ilvl w:val="0"/>
          <w:numId w:val="2"/>
        </w:numPr>
      </w:pPr>
      <w:r>
        <w:t>\b = Backwards</w:t>
      </w:r>
    </w:p>
    <w:p w:rsidR="002D4399" w:rsidRDefault="002D4399" w:rsidP="002D4399"/>
    <w:p w:rsidR="002D4399" w:rsidRDefault="002D4399" w:rsidP="002D4399">
      <w:pPr>
        <w:pStyle w:val="ListParagraph"/>
        <w:numPr>
          <w:ilvl w:val="0"/>
          <w:numId w:val="2"/>
        </w:numPr>
      </w:pPr>
      <w:r>
        <w:t>#f&lt;Image Path&gt;# = Show image path in Wz (Example : #fUI/UIWindow.img/QuestIcon/4/0#)</w:t>
      </w:r>
    </w:p>
    <w:p w:rsidR="002D4399" w:rsidRDefault="002D4399" w:rsidP="002D4399">
      <w:pPr>
        <w:pStyle w:val="ListParagraph"/>
      </w:pPr>
    </w:p>
    <w:p w:rsidR="002D4399" w:rsidRDefault="002D4399" w:rsidP="002D4399">
      <w:pPr>
        <w:pStyle w:val="ListParagraph"/>
      </w:pPr>
      <w:r>
        <w:t>&gt;&gt; #fUI/UIWindow.img/QuestIcon/0/0# = Quest Available</w:t>
      </w:r>
    </w:p>
    <w:p w:rsidR="002D4399" w:rsidRDefault="002D4399" w:rsidP="002D4399">
      <w:pPr>
        <w:pStyle w:val="ListParagraph"/>
      </w:pPr>
      <w:r>
        <w:t>&gt;&gt; #fUI/UIWindow.img/QuestIcon/1/0# = Quest Started</w:t>
      </w:r>
    </w:p>
    <w:p w:rsidR="002D4399" w:rsidRDefault="002D4399" w:rsidP="002D4399">
      <w:pPr>
        <w:pStyle w:val="ListParagraph"/>
      </w:pPr>
      <w:r>
        <w:t>&gt;&gt; #fUI/UIWindow.img/QuestIcon/10/0# = Evan SP</w:t>
      </w:r>
    </w:p>
    <w:p w:rsidR="002D4399" w:rsidRDefault="002D4399" w:rsidP="002D4399">
      <w:pPr>
        <w:pStyle w:val="ListParagraph"/>
      </w:pPr>
      <w:r>
        <w:t>&gt;&gt; #fUI/UIWindow.img/QuestIcon/2/0# = Quest completed</w:t>
      </w:r>
    </w:p>
    <w:p w:rsidR="002D4399" w:rsidRDefault="002D4399" w:rsidP="002D4399">
      <w:pPr>
        <w:pStyle w:val="ListParagraph"/>
      </w:pPr>
      <w:r>
        <w:t>&gt;&gt; #fUI/UIWindow.img/QuestIcon/3/0# = Select item</w:t>
      </w:r>
    </w:p>
    <w:p w:rsidR="002D4399" w:rsidRDefault="002D4399" w:rsidP="002D4399">
      <w:pPr>
        <w:pStyle w:val="ListParagraph"/>
      </w:pPr>
      <w:r>
        <w:t>&gt;&gt; #fUI/UIWindow.img/QuestIcon/4/0# = Reward item</w:t>
      </w:r>
    </w:p>
    <w:p w:rsidR="002D4399" w:rsidRDefault="002D4399" w:rsidP="002D4399">
      <w:pPr>
        <w:pStyle w:val="ListParagraph"/>
      </w:pPr>
      <w:r>
        <w:t>&gt;&gt; #fUI/UIWindow.img/QuestIcon/5/0# = Unknown Item</w:t>
      </w:r>
    </w:p>
    <w:p w:rsidR="002D4399" w:rsidRDefault="002D4399" w:rsidP="002D4399">
      <w:pPr>
        <w:pStyle w:val="ListParagraph"/>
      </w:pPr>
      <w:r>
        <w:t>&gt;&gt; #fUI/UIWindow.img/QuestIcon/6/0# = Fame</w:t>
      </w:r>
    </w:p>
    <w:p w:rsidR="002D4399" w:rsidRDefault="002D4399" w:rsidP="002D4399">
      <w:pPr>
        <w:pStyle w:val="ListParagraph"/>
      </w:pPr>
      <w:r>
        <w:t>&gt;&gt; #fUI/UIWindow.img/QuestIcon/7/0# = Meso</w:t>
      </w:r>
    </w:p>
    <w:p w:rsidR="002D4399" w:rsidRDefault="002D4399" w:rsidP="002D4399">
      <w:pPr>
        <w:pStyle w:val="ListParagraph"/>
      </w:pPr>
      <w:r>
        <w:t>&gt;&gt; #fUI/UIWindow.img/QuestIcon/8/0# = EXP</w:t>
      </w:r>
    </w:p>
    <w:p w:rsidR="002D4399" w:rsidRDefault="002D4399" w:rsidP="002D4399">
      <w:r>
        <w:lastRenderedPageBreak/>
        <w:t>&gt;&gt; #fUI/UIWindow.img/QuestIcon/9/0# = Closeness</w:t>
      </w:r>
    </w:p>
    <w:p w:rsidR="00330002" w:rsidRDefault="00330002" w:rsidP="002D4399"/>
    <w:p w:rsidR="00330002" w:rsidRDefault="00824898" w:rsidP="00330002">
      <w:pPr>
        <w:pStyle w:val="ListParagraph"/>
        <w:numPr>
          <w:ilvl w:val="0"/>
          <w:numId w:val="3"/>
        </w:numPr>
      </w:pPr>
      <w:r>
        <w:t>#fs&lt;</w:t>
      </w:r>
      <w:r w:rsidR="00330002" w:rsidRPr="00330002">
        <w:t>FONTSIZENUM</w:t>
      </w:r>
      <w:r>
        <w:t>&gt;</w:t>
      </w:r>
      <w:bookmarkStart w:id="0" w:name="_GoBack"/>
      <w:bookmarkEnd w:id="0"/>
      <w:r w:rsidR="00330002" w:rsidRPr="00330002">
        <w:t># text</w:t>
      </w:r>
      <w:r w:rsidR="00330002">
        <w:t xml:space="preserve"> – Enlarge text within</w:t>
      </w:r>
    </w:p>
    <w:p w:rsidR="00824898" w:rsidRPr="002D4399" w:rsidRDefault="00824898" w:rsidP="00824898">
      <w:pPr>
        <w:pStyle w:val="ListParagraph"/>
        <w:numPr>
          <w:ilvl w:val="0"/>
          <w:numId w:val="3"/>
        </w:numPr>
      </w:pPr>
      <w:r w:rsidRPr="00824898">
        <w:t>#fn</w:t>
      </w:r>
      <w:r>
        <w:t>&lt;</w:t>
      </w:r>
      <w:r w:rsidRPr="00824898">
        <w:t>FONTNAME</w:t>
      </w:r>
      <w:r>
        <w:t>&gt;</w:t>
      </w:r>
      <w:r w:rsidRPr="00824898">
        <w:t># text</w:t>
      </w:r>
      <w:r>
        <w:t xml:space="preserve"> – Changes the Font Name</w:t>
      </w:r>
    </w:p>
    <w:sectPr w:rsidR="00824898" w:rsidRPr="002D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33E33"/>
    <w:multiLevelType w:val="hybridMultilevel"/>
    <w:tmpl w:val="24F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83C71"/>
    <w:multiLevelType w:val="hybridMultilevel"/>
    <w:tmpl w:val="AF40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44684"/>
    <w:multiLevelType w:val="hybridMultilevel"/>
    <w:tmpl w:val="D7A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99"/>
    <w:rsid w:val="002D4399"/>
    <w:rsid w:val="00330002"/>
    <w:rsid w:val="00824898"/>
    <w:rsid w:val="00E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30F7"/>
  <w15:chartTrackingRefBased/>
  <w15:docId w15:val="{A03D3367-16D8-49BF-A7D4-2CE5C238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l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2016-07-23T07:11:00Z</dcterms:created>
  <dcterms:modified xsi:type="dcterms:W3CDTF">2016-07-23T07:16:00Z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